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uthor name and word count"/>
      </w:tblPr>
      <w:tblGrid>
        <w:gridCol w:w="6897"/>
        <w:gridCol w:w="2463"/>
      </w:tblGrid>
      <w:tr w:rsidR="004C747A" w14:paraId="49079F1D" w14:textId="77777777" w:rsidTr="004265C1">
        <w:tc>
          <w:tcPr>
            <w:tcW w:w="6897" w:type="dxa"/>
          </w:tcPr>
          <w:bookmarkStart w:id="0" w:name="_GoBack"/>
          <w:bookmarkEnd w:id="0"/>
          <w:p w14:paraId="6E17F5C9" w14:textId="77777777" w:rsidR="004C747A" w:rsidRDefault="00372E62" w:rsidP="00C2688C">
            <w:sdt>
              <w:sdtPr>
                <w:alias w:val="Enter your first name:"/>
                <w:tag w:val="Enter your first name:"/>
                <w:id w:val="498842557"/>
                <w:placeholder>
                  <w:docPart w:val="A5CE34CB012945E4862C4010244ACC4E"/>
                </w:placeholder>
                <w:temporary/>
                <w:showingPlcHdr/>
                <w15:appearance w15:val="hidden"/>
              </w:sdtPr>
              <w:sdtEndPr/>
              <w:sdtContent>
                <w:r w:rsidR="00A33884">
                  <w:t>First</w:t>
                </w:r>
                <w:r w:rsidR="004C747A">
                  <w:t xml:space="preserve"> Name</w:t>
                </w:r>
              </w:sdtContent>
            </w:sdt>
            <w:r w:rsidR="00A33884">
              <w:t xml:space="preserve"> </w:t>
            </w:r>
            <w:sdt>
              <w:sdtPr>
                <w:alias w:val="Enter your last name:"/>
                <w:tag w:val=""/>
                <w:id w:val="-40360721"/>
                <w:placeholder>
                  <w:docPart w:val="B877CD8F54764D75A5EF38EC723CB01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/>
              </w:sdtPr>
              <w:sdtEndPr/>
              <w:sdtContent>
                <w:r w:rsidR="00A33884">
                  <w:t>Last Name</w:t>
                </w:r>
              </w:sdtContent>
            </w:sdt>
          </w:p>
        </w:tc>
        <w:tc>
          <w:tcPr>
            <w:tcW w:w="2463" w:type="dxa"/>
          </w:tcPr>
          <w:p w14:paraId="283D0C25" w14:textId="77777777" w:rsidR="004C747A" w:rsidRDefault="00372E62" w:rsidP="000E54A4">
            <w:pPr>
              <w:pStyle w:val="Wordcount"/>
            </w:pPr>
            <w:sdt>
              <w:sdtPr>
                <w:alias w:val="About:"/>
                <w:tag w:val="About:"/>
                <w:id w:val="-1880387027"/>
                <w:placeholder>
                  <w:docPart w:val="44D3672C5EF64C929680F0CB87241CFE"/>
                </w:placeholder>
                <w:temporary/>
                <w:showingPlcHdr/>
                <w15:appearance w15:val="hidden"/>
              </w:sdtPr>
              <w:sdtEndPr/>
              <w:sdtContent>
                <w:r w:rsidR="004C747A">
                  <w:t>about</w:t>
                </w:r>
              </w:sdtContent>
            </w:sdt>
            <w:r w:rsidR="004C747A">
              <w:t xml:space="preserve"> </w:t>
            </w:r>
            <w:sdt>
              <w:sdtPr>
                <w:alias w:val="Enter word count:"/>
                <w:tag w:val="Enter word count:"/>
                <w:id w:val="498842583"/>
                <w:placeholder>
                  <w:docPart w:val="25C8A3388B5847C58E65CB4B5236221D"/>
                </w:placeholder>
                <w:temporary/>
                <w:showingPlcHdr/>
                <w15:appearance w15:val="hidden"/>
              </w:sdtPr>
              <w:sdtEndPr/>
              <w:sdtContent>
                <w:r w:rsidR="004C747A">
                  <w:t>Number</w:t>
                </w:r>
              </w:sdtContent>
            </w:sdt>
            <w:r w:rsidR="004C747A">
              <w:t xml:space="preserve"> </w:t>
            </w:r>
            <w:sdt>
              <w:sdtPr>
                <w:alias w:val="Words:"/>
                <w:tag w:val="Words:"/>
                <w:id w:val="986818265"/>
                <w:placeholder>
                  <w:docPart w:val="42F4341557164D4FB747A759AE4C73B2"/>
                </w:placeholder>
                <w:temporary/>
                <w:showingPlcHdr/>
                <w15:appearance w15:val="hidden"/>
              </w:sdtPr>
              <w:sdtEndPr/>
              <w:sdtContent>
                <w:r w:rsidR="00FA6D37">
                  <w:t>words</w:t>
                </w:r>
              </w:sdtContent>
            </w:sdt>
          </w:p>
        </w:tc>
      </w:tr>
    </w:tbl>
    <w:p w14:paraId="446FF3CD" w14:textId="77777777" w:rsidR="00606210" w:rsidRDefault="00372E62" w:rsidP="00C2688C">
      <w:sdt>
        <w:sdtPr>
          <w:alias w:val="Enter street address:"/>
          <w:tag w:val="Enter street address:"/>
          <w:id w:val="831179476"/>
          <w:placeholder>
            <w:docPart w:val="8BE23A5FC79C4E488F77E30F41BDFCB3"/>
          </w:placeholder>
          <w:temporary/>
          <w:showingPlcHdr/>
          <w15:appearance w15:val="hidden"/>
        </w:sdtPr>
        <w:sdtEndPr/>
        <w:sdtContent>
          <w:r w:rsidR="004C747A">
            <w:t>Street Address</w:t>
          </w:r>
        </w:sdtContent>
      </w:sdt>
    </w:p>
    <w:sdt>
      <w:sdtPr>
        <w:alias w:val="Enter City, ST ZIP Code:"/>
        <w:tag w:val="Enter City, ST ZIP Code:"/>
        <w:id w:val="-908692458"/>
        <w:placeholder>
          <w:docPart w:val="51FFA90F687B4CBF8E8A8DA6D8416BC0"/>
        </w:placeholder>
        <w:temporary/>
        <w:showingPlcHdr/>
        <w15:appearance w15:val="hidden"/>
      </w:sdtPr>
      <w:sdtEndPr/>
      <w:sdtContent>
        <w:p w14:paraId="15E8D844" w14:textId="77777777" w:rsidR="00606210" w:rsidRDefault="004C747A" w:rsidP="00C2688C">
          <w:r>
            <w:t>City, ST ZIP Code</w:t>
          </w:r>
        </w:p>
      </w:sdtContent>
    </w:sdt>
    <w:sdt>
      <w:sdtPr>
        <w:alias w:val="Enter phone number:"/>
        <w:tag w:val="Enter phone number:"/>
        <w:id w:val="940956417"/>
        <w:placeholder>
          <w:docPart w:val="8D59A3FB03E84FCD852590EF33F37E9C"/>
        </w:placeholder>
        <w:temporary/>
        <w:showingPlcHdr/>
        <w15:appearance w15:val="hidden"/>
      </w:sdtPr>
      <w:sdtEndPr/>
      <w:sdtContent>
        <w:p w14:paraId="20BD658C" w14:textId="77777777" w:rsidR="00606210" w:rsidRDefault="004C747A" w:rsidP="00C2688C">
          <w:r>
            <w:t>Phone Number</w:t>
          </w:r>
        </w:p>
      </w:sdtContent>
    </w:sdt>
    <w:sdt>
      <w:sdtPr>
        <w:alias w:val="Enter email:"/>
        <w:tag w:val="Enter email:"/>
        <w:id w:val="-338464724"/>
        <w:placeholder>
          <w:docPart w:val="445500E14676411F956410858FAA600B"/>
        </w:placeholder>
        <w:temporary/>
        <w:showingPlcHdr/>
        <w15:appearance w15:val="hidden"/>
      </w:sdtPr>
      <w:sdtEndPr/>
      <w:sdtContent>
        <w:p w14:paraId="1CED7238" w14:textId="77777777" w:rsidR="00606210" w:rsidRDefault="004C747A" w:rsidP="00C2688C">
          <w:r>
            <w:t>E-mail Address</w:t>
          </w:r>
        </w:p>
      </w:sdtContent>
    </w:sdt>
    <w:sdt>
      <w:sdtPr>
        <w:alias w:val="Enter title:"/>
        <w:tag w:val=""/>
        <w:id w:val="1019742164"/>
        <w:placeholder>
          <w:docPart w:val="BE6F2A94DC5245F2856F85F11CBC1D59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C439753" w14:textId="77777777" w:rsidR="00606210" w:rsidRDefault="00A33884" w:rsidP="00606210">
          <w:pPr>
            <w:pStyle w:val="Heading1"/>
          </w:pPr>
          <w:r>
            <w:t>Title</w:t>
          </w:r>
        </w:p>
      </w:sdtContent>
    </w:sdt>
    <w:p w14:paraId="281121D9" w14:textId="77777777" w:rsidR="00D22CB9" w:rsidRDefault="00372E62" w:rsidP="00606210">
      <w:pPr>
        <w:pStyle w:val="Heading2"/>
      </w:pPr>
      <w:sdt>
        <w:sdtPr>
          <w:alias w:val="By:"/>
          <w:tag w:val="By:"/>
          <w:id w:val="-153064055"/>
          <w:placeholder>
            <w:docPart w:val="DDBD853765CF4AD8ABC616B27A396435"/>
          </w:placeholder>
          <w:temporary/>
          <w:showingPlcHdr/>
          <w15:appearance w15:val="hidden"/>
        </w:sdtPr>
        <w:sdtEndPr/>
        <w:sdtContent>
          <w:r w:rsidR="002031BC">
            <w:t>by</w:t>
          </w:r>
        </w:sdtContent>
      </w:sdt>
    </w:p>
    <w:p w14:paraId="344C3B61" w14:textId="77777777" w:rsidR="00606210" w:rsidRDefault="00372E62" w:rsidP="00606210">
      <w:pPr>
        <w:pStyle w:val="Heading2"/>
      </w:pPr>
      <w:sdt>
        <w:sdtPr>
          <w:alias w:val="Enter byline:"/>
          <w:tag w:val="Enter byline:"/>
          <w:id w:val="-153617972"/>
          <w:placeholder>
            <w:docPart w:val="D62FFDF5BFD5469B9560ABF067981477"/>
          </w:placeholder>
          <w:temporary/>
          <w:showingPlcHdr/>
          <w15:appearance w15:val="hidden"/>
        </w:sdtPr>
        <w:sdtEndPr/>
        <w:sdtContent>
          <w:r w:rsidR="006E05B0">
            <w:t>Byline</w:t>
          </w:r>
        </w:sdtContent>
      </w:sdt>
    </w:p>
    <w:p w14:paraId="6B8EBEE5" w14:textId="77777777" w:rsidR="00D22CB9" w:rsidRPr="000E54A4" w:rsidRDefault="00D22CB9" w:rsidP="000E54A4">
      <w:pPr>
        <w:pStyle w:val="ChapterName"/>
      </w:pPr>
      <w:r>
        <w:br w:type="page"/>
      </w:r>
      <w:sdt>
        <w:sdtPr>
          <w:alias w:val="Enter chapter name:"/>
          <w:tag w:val="Enter chapter name:"/>
          <w:id w:val="-1193063354"/>
          <w:placeholder>
            <w:docPart w:val="8F987372D1794BEFB11EE207A7F75447"/>
          </w:placeholder>
          <w:temporary/>
          <w:showingPlcHdr/>
          <w15:appearance w15:val="hidden"/>
        </w:sdtPr>
        <w:sdtEndPr/>
        <w:sdtContent>
          <w:r w:rsidR="006E05B0" w:rsidRPr="000E54A4">
            <w:t>Chapter Name</w:t>
          </w:r>
        </w:sdtContent>
      </w:sdt>
    </w:p>
    <w:p w14:paraId="5E3E3C0B" w14:textId="77777777" w:rsidR="00596D10" w:rsidRDefault="00372E62" w:rsidP="00606210">
      <w:pPr>
        <w:pStyle w:val="BodyText"/>
      </w:pPr>
      <w:sdt>
        <w:sdtPr>
          <w:alias w:val="Enter description:"/>
          <w:tag w:val="Enter description:"/>
          <w:id w:val="-407997551"/>
          <w:placeholder>
            <w:docPart w:val="9FCA0F3E525E46B6A0E8FE33BC258BC1"/>
          </w:placeholder>
          <w:showingPlcHdr/>
          <w15:appearance w15:val="hidden"/>
        </w:sdtPr>
        <w:sdtEndPr/>
        <w:sdtContent>
          <w:r w:rsidR="00596D10">
            <w:t>This template is formatted for submission of your manuscript to a book publisher.  Styles have been created to keep the font and spacing formatting properly applied to your text</w:t>
          </w:r>
          <w:r w:rsidR="004C747A">
            <w:t>.</w:t>
          </w:r>
        </w:sdtContent>
      </w:sdt>
      <w:r w:rsidR="004C747A">
        <w:t xml:space="preserve">  </w:t>
      </w:r>
      <w:sdt>
        <w:sdtPr>
          <w:alias w:val="Enter description:"/>
          <w:tag w:val="Enter description:"/>
          <w:id w:val="-1719425096"/>
          <w:placeholder>
            <w:docPart w:val="E76754B40AE54FA6B1CF9F4D0659BCDA"/>
          </w:placeholder>
          <w:temporary/>
          <w:showingPlcHdr/>
          <w15:appearance w15:val="hidden"/>
        </w:sdtPr>
        <w:sdtEndPr/>
        <w:sdtContent>
          <w:r w:rsidR="004C747A">
            <w:t>Pages have one-inch margins on all sides, and the text is double-spaced an in the Times New Roman font, which is a fixed-space font.  Paragraphs are indented five spaces, or one-half inch, from the left and are left-justified.</w:t>
          </w:r>
        </w:sdtContent>
      </w:sdt>
    </w:p>
    <w:p w14:paraId="14925EB8" w14:textId="77777777" w:rsidR="00CD2595" w:rsidRDefault="00372E62" w:rsidP="00606210">
      <w:pPr>
        <w:pStyle w:val="BodyText"/>
      </w:pPr>
      <w:sdt>
        <w:sdtPr>
          <w:alias w:val="Enter description:"/>
          <w:tag w:val="Enter description:"/>
          <w:id w:val="-1463874321"/>
          <w:placeholder>
            <w:docPart w:val="F2B3E9FB69F243ACBF6DB698A7E160F8"/>
          </w:placeholder>
          <w:temporary/>
          <w:showingPlcHdr/>
          <w15:appearance w15:val="hidden"/>
        </w:sdtPr>
        <w:sdtEndPr/>
        <w:sdtContent>
          <w:r w:rsidR="00596D10">
            <w:t xml:space="preserve">You should submit your manuscript with an approximate word count in the upper </w:t>
          </w:r>
          <w:r w:rsidR="00A33884">
            <w:t>right</w:t>
          </w:r>
          <w:r w:rsidR="00596D10">
            <w:t>-hand corner of the title page (rounded to the nearest one hundred words).</w:t>
          </w:r>
        </w:sdtContent>
      </w:sdt>
      <w:r w:rsidR="005971CE">
        <w:t xml:space="preserve"> </w:t>
      </w:r>
      <w:r w:rsidR="00D65545">
        <w:t xml:space="preserve"> </w:t>
      </w:r>
      <w:sdt>
        <w:sdtPr>
          <w:alias w:val="Enter description:"/>
          <w:tag w:val="Enter description:"/>
          <w:id w:val="1493061456"/>
          <w:placeholder>
            <w:docPart w:val="18B6F3A50789449F9D0B734AD136FA49"/>
          </w:placeholder>
          <w:temporary/>
          <w:showingPlcHdr/>
          <w15:appearance w15:val="hidden"/>
        </w:sdtPr>
        <w:sdtEndPr/>
        <w:sdtContent>
          <w:r w:rsidR="005971CE">
            <w:t>You can use Microsoft Word’s convenient word count feature to get this number by choosing Word Count from the Proofing section of the Review menu.</w:t>
          </w:r>
        </w:sdtContent>
      </w:sdt>
    </w:p>
    <w:p w14:paraId="4E4881D3" w14:textId="77777777" w:rsidR="00FA6D37" w:rsidRDefault="00372E62" w:rsidP="00FA6D37">
      <w:pPr>
        <w:pStyle w:val="BodyText"/>
      </w:pPr>
      <w:sdt>
        <w:sdtPr>
          <w:alias w:val="Enter description:"/>
          <w:tag w:val="Enter description:"/>
          <w:id w:val="1983420241"/>
          <w:placeholder>
            <w:docPart w:val="EEC420AA6EDE4184BD3CF5AFCF7C1A7B"/>
          </w:placeholder>
          <w:temporary/>
          <w:showingPlcHdr/>
          <w15:appearance w15:val="hidden"/>
        </w:sdtPr>
        <w:sdtEndPr/>
        <w:sdtContent>
          <w:r w:rsidR="00596D10">
            <w:t>Each chapter should begin on a new page.  Keep in mind while writing your manuscript that you should follow each sentence with two spaces.</w:t>
          </w:r>
        </w:sdtContent>
      </w:sdt>
      <w:r w:rsidR="005971CE">
        <w:t xml:space="preserve">  </w:t>
      </w:r>
      <w:sdt>
        <w:sdtPr>
          <w:alias w:val="Enter description:"/>
          <w:tag w:val="Enter description:"/>
          <w:id w:val="1111470388"/>
          <w:placeholder>
            <w:docPart w:val="89A666E80AE44D6A9A3C4E5ED9E37A96"/>
          </w:placeholder>
          <w:temporary/>
          <w:showingPlcHdr/>
          <w15:appearance w15:val="hidden"/>
        </w:sdtPr>
        <w:sdtEndPr/>
        <w:sdtContent>
          <w:r w:rsidR="005971CE">
            <w:t>Also, spell out numbers as words, do not hyphenate words that do not ordinarily contain a hyphen, and use underlining instead of italics.  These are editors’ preferences which make reading your manuscript easier.</w:t>
          </w:r>
        </w:sdtContent>
      </w:sdt>
    </w:p>
    <w:sdt>
      <w:sdtPr>
        <w:alias w:val="Enter description:"/>
        <w:tag w:val="Enter description:"/>
        <w:id w:val="1417590161"/>
        <w:placeholder>
          <w:docPart w:val="B96AACD7B2044C8C9A9EE22899877B46"/>
        </w:placeholder>
        <w:temporary/>
        <w:showingPlcHdr/>
        <w15:appearance w15:val="hidden"/>
      </w:sdtPr>
      <w:sdtEndPr/>
      <w:sdtContent>
        <w:p w14:paraId="4EA95258" w14:textId="77777777" w:rsidR="00660AF0" w:rsidRDefault="00E45F31" w:rsidP="00660AF0">
          <w:pPr>
            <w:pStyle w:val="BodyText"/>
          </w:pPr>
          <w:r w:rsidRPr="00E45F31">
            <w:t xml:space="preserve">Starting on page </w:t>
          </w:r>
          <w:r w:rsidR="00A567EC">
            <w:t>two</w:t>
          </w:r>
          <w:r w:rsidRPr="00E45F31">
            <w:t xml:space="preserve">, your last name, the title, and the page number appear in the header section. </w:t>
          </w:r>
          <w:r w:rsidR="004265C1">
            <w:t xml:space="preserve"> </w:t>
          </w:r>
          <w:r w:rsidRPr="00E45F31">
            <w:t>Your last name and the title update automatically in the header when you type them in on the title page.</w:t>
          </w:r>
        </w:p>
      </w:sdtContent>
    </w:sdt>
    <w:sectPr w:rsidR="00660AF0" w:rsidSect="00606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12B1F" w14:textId="77777777" w:rsidR="00372E62" w:rsidRDefault="00372E62">
      <w:r>
        <w:separator/>
      </w:r>
    </w:p>
  </w:endnote>
  <w:endnote w:type="continuationSeparator" w:id="0">
    <w:p w14:paraId="1051AB7E" w14:textId="77777777" w:rsidR="00372E62" w:rsidRDefault="0037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7CC31" w14:textId="77777777" w:rsidR="001B0868" w:rsidRDefault="001B0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5521" w14:textId="77777777" w:rsidR="001B0868" w:rsidRDefault="001B08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0A65" w14:textId="77777777" w:rsidR="001B0868" w:rsidRDefault="001B0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2269" w14:textId="77777777" w:rsidR="00372E62" w:rsidRDefault="00372E62">
      <w:r>
        <w:separator/>
      </w:r>
    </w:p>
  </w:footnote>
  <w:footnote w:type="continuationSeparator" w:id="0">
    <w:p w14:paraId="092CA87B" w14:textId="77777777" w:rsidR="00372E62" w:rsidRDefault="00372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9E2B" w14:textId="77777777" w:rsidR="001B0868" w:rsidRDefault="001B08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584E3" w14:textId="77777777" w:rsidR="00D22CB9" w:rsidRDefault="00372E62" w:rsidP="00CD2595">
    <w:pPr>
      <w:pStyle w:val="Header"/>
      <w:jc w:val="right"/>
    </w:pPr>
    <w:sdt>
      <w:sdtPr>
        <w:alias w:val="Author’s last name:"/>
        <w:tag w:val=""/>
        <w:id w:val="-1769156761"/>
        <w:placeholder>
          <w:docPart w:val="89A666E80AE44D6A9A3C4E5ED9E37A96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CA2A05">
          <w:t>Author’s Last Name</w:t>
        </w:r>
      </w:sdtContent>
    </w:sdt>
    <w:r w:rsidR="00D22CB9">
      <w:t xml:space="preserve"> / </w:t>
    </w:r>
    <w:sdt>
      <w:sdtPr>
        <w:alias w:val="Title:"/>
        <w:tag w:val=""/>
        <w:id w:val="188192671"/>
        <w:placeholder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A33884">
          <w:t>Title</w:t>
        </w:r>
      </w:sdtContent>
    </w:sdt>
    <w:r w:rsidR="00D22CB9">
      <w:t xml:space="preserve"> / </w:t>
    </w:r>
    <w:r w:rsidR="002206F1">
      <w:fldChar w:fldCharType="begin"/>
    </w:r>
    <w:r w:rsidR="00D22CB9">
      <w:instrText xml:space="preserve"> PAGE </w:instrText>
    </w:r>
    <w:r w:rsidR="002206F1">
      <w:fldChar w:fldCharType="separate"/>
    </w:r>
    <w:r w:rsidR="001B0868">
      <w:rPr>
        <w:noProof/>
      </w:rPr>
      <w:t>2</w:t>
    </w:r>
    <w:r w:rsidR="002206F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79C75" w14:textId="77777777" w:rsidR="001B0868" w:rsidRDefault="001B0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4015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AE43E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6256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3609A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9E36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1E3B5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AE39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A4AC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02F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0D1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D9"/>
    <w:rsid w:val="00026C22"/>
    <w:rsid w:val="000A00C5"/>
    <w:rsid w:val="000E54A4"/>
    <w:rsid w:val="00105B01"/>
    <w:rsid w:val="001301D9"/>
    <w:rsid w:val="00193FC2"/>
    <w:rsid w:val="001B0868"/>
    <w:rsid w:val="001B17D3"/>
    <w:rsid w:val="001D7043"/>
    <w:rsid w:val="002031BC"/>
    <w:rsid w:val="002206F1"/>
    <w:rsid w:val="002337D9"/>
    <w:rsid w:val="00242F8A"/>
    <w:rsid w:val="0028683B"/>
    <w:rsid w:val="002A7F24"/>
    <w:rsid w:val="002D4CFF"/>
    <w:rsid w:val="002E4FF9"/>
    <w:rsid w:val="002E7037"/>
    <w:rsid w:val="00304604"/>
    <w:rsid w:val="00372E62"/>
    <w:rsid w:val="003750E3"/>
    <w:rsid w:val="003C3EEB"/>
    <w:rsid w:val="004265C1"/>
    <w:rsid w:val="004C747A"/>
    <w:rsid w:val="004E6C46"/>
    <w:rsid w:val="0051754F"/>
    <w:rsid w:val="00524B2C"/>
    <w:rsid w:val="00570C70"/>
    <w:rsid w:val="005870B5"/>
    <w:rsid w:val="00596D10"/>
    <w:rsid w:val="005971CE"/>
    <w:rsid w:val="005A28A1"/>
    <w:rsid w:val="005B6D9E"/>
    <w:rsid w:val="00606210"/>
    <w:rsid w:val="00660AF0"/>
    <w:rsid w:val="00692831"/>
    <w:rsid w:val="006A0FB7"/>
    <w:rsid w:val="006D71E7"/>
    <w:rsid w:val="006E05B0"/>
    <w:rsid w:val="00754B82"/>
    <w:rsid w:val="007B3EF2"/>
    <w:rsid w:val="007C4416"/>
    <w:rsid w:val="007D6F19"/>
    <w:rsid w:val="007F125A"/>
    <w:rsid w:val="007F306C"/>
    <w:rsid w:val="00836B35"/>
    <w:rsid w:val="00891B91"/>
    <w:rsid w:val="00891CB1"/>
    <w:rsid w:val="008A40FF"/>
    <w:rsid w:val="008D54C8"/>
    <w:rsid w:val="008F7CC3"/>
    <w:rsid w:val="009419E0"/>
    <w:rsid w:val="00A26A5F"/>
    <w:rsid w:val="00A31A26"/>
    <w:rsid w:val="00A33884"/>
    <w:rsid w:val="00A567EC"/>
    <w:rsid w:val="00AC2868"/>
    <w:rsid w:val="00AD0509"/>
    <w:rsid w:val="00AD65C1"/>
    <w:rsid w:val="00B202B5"/>
    <w:rsid w:val="00B25E59"/>
    <w:rsid w:val="00B60CB5"/>
    <w:rsid w:val="00C10356"/>
    <w:rsid w:val="00C2688C"/>
    <w:rsid w:val="00C31F86"/>
    <w:rsid w:val="00C36C28"/>
    <w:rsid w:val="00CA2A05"/>
    <w:rsid w:val="00CC1F4F"/>
    <w:rsid w:val="00CD2595"/>
    <w:rsid w:val="00D22CB9"/>
    <w:rsid w:val="00D45D41"/>
    <w:rsid w:val="00D65545"/>
    <w:rsid w:val="00DD7651"/>
    <w:rsid w:val="00E45F31"/>
    <w:rsid w:val="00EA6DC2"/>
    <w:rsid w:val="00EE721C"/>
    <w:rsid w:val="00F10B86"/>
    <w:rsid w:val="00F474A8"/>
    <w:rsid w:val="00F742AF"/>
    <w:rsid w:val="00FA017A"/>
    <w:rsid w:val="00FA12A3"/>
    <w:rsid w:val="00FA6D37"/>
    <w:rsid w:val="00FE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E273F"/>
  <w15:docId w15:val="{AA7A34F3-BEA5-414F-BB83-5411656E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0AF0"/>
  </w:style>
  <w:style w:type="paragraph" w:styleId="Heading1">
    <w:name w:val="heading 1"/>
    <w:basedOn w:val="Normal"/>
    <w:next w:val="Normal"/>
    <w:uiPriority w:val="1"/>
    <w:qFormat/>
    <w:rsid w:val="00D22CB9"/>
    <w:pPr>
      <w:keepNext/>
      <w:spacing w:before="4320" w:line="480" w:lineRule="auto"/>
      <w:jc w:val="center"/>
      <w:outlineLvl w:val="0"/>
    </w:pPr>
    <w:rPr>
      <w:rFonts w:cs="Arial"/>
      <w:bCs/>
      <w:caps/>
      <w:kern w:val="32"/>
    </w:rPr>
  </w:style>
  <w:style w:type="paragraph" w:styleId="Heading2">
    <w:name w:val="heading 2"/>
    <w:basedOn w:val="Normal"/>
    <w:next w:val="Normal"/>
    <w:uiPriority w:val="1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BodyText"/>
    <w:next w:val="Normal"/>
    <w:uiPriority w:val="1"/>
    <w:qFormat/>
    <w:rsid w:val="007C4416"/>
    <w:pPr>
      <w:spacing w:before="960" w:after="240"/>
      <w:jc w:val="center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2E4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2E4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2E4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2E4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2E4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2E4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3"/>
    <w:rsid w:val="00596D10"/>
    <w:pPr>
      <w:spacing w:line="480" w:lineRule="auto"/>
      <w:ind w:firstLine="432"/>
    </w:pPr>
  </w:style>
  <w:style w:type="paragraph" w:styleId="Header">
    <w:name w:val="header"/>
    <w:basedOn w:val="Normal"/>
    <w:uiPriority w:val="99"/>
    <w:rsid w:val="000E54A4"/>
    <w:pPr>
      <w:tabs>
        <w:tab w:val="center" w:pos="4320"/>
        <w:tab w:val="right" w:pos="8640"/>
      </w:tabs>
      <w:spacing w:after="1200"/>
      <w:contextualSpacing/>
    </w:pPr>
  </w:style>
  <w:style w:type="paragraph" w:styleId="Footer">
    <w:name w:val="footer"/>
    <w:basedOn w:val="Normal"/>
    <w:uiPriority w:val="99"/>
    <w:rsid w:val="00CD2595"/>
    <w:pPr>
      <w:tabs>
        <w:tab w:val="center" w:pos="4320"/>
        <w:tab w:val="right" w:pos="8640"/>
      </w:tabs>
    </w:pPr>
  </w:style>
  <w:style w:type="paragraph" w:customStyle="1" w:styleId="ChapterName">
    <w:name w:val="Chapter Name"/>
    <w:basedOn w:val="Normal"/>
    <w:uiPriority w:val="2"/>
    <w:rsid w:val="000E54A4"/>
    <w:pPr>
      <w:spacing w:before="960" w:after="240"/>
      <w:jc w:val="center"/>
    </w:pPr>
  </w:style>
  <w:style w:type="character" w:styleId="PlaceholderText">
    <w:name w:val="Placeholder Text"/>
    <w:basedOn w:val="DefaultParagraphFont"/>
    <w:uiPriority w:val="99"/>
    <w:semiHidden/>
    <w:rsid w:val="00026C22"/>
    <w:rPr>
      <w:color w:val="595959" w:themeColor="text1" w:themeTint="A6"/>
    </w:rPr>
  </w:style>
  <w:style w:type="paragraph" w:customStyle="1" w:styleId="Wordcount">
    <w:name w:val="Word count"/>
    <w:basedOn w:val="Normal"/>
    <w:qFormat/>
    <w:rsid w:val="000E54A4"/>
    <w:pPr>
      <w:jc w:val="right"/>
    </w:pPr>
  </w:style>
  <w:style w:type="table" w:styleId="TableGrid">
    <w:name w:val="Table Grid"/>
    <w:basedOn w:val="TableNormal"/>
    <w:rsid w:val="004C7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2E4FF9"/>
  </w:style>
  <w:style w:type="paragraph" w:styleId="BlockText">
    <w:name w:val="Block Text"/>
    <w:basedOn w:val="Normal"/>
    <w:semiHidden/>
    <w:unhideWhenUsed/>
    <w:rsid w:val="00026C22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2E4FF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E4FF9"/>
    <w:rPr>
      <w:sz w:val="24"/>
    </w:rPr>
  </w:style>
  <w:style w:type="paragraph" w:styleId="BodyText3">
    <w:name w:val="Body Text 3"/>
    <w:basedOn w:val="Normal"/>
    <w:link w:val="BodyText3Char"/>
    <w:semiHidden/>
    <w:unhideWhenUsed/>
    <w:rsid w:val="002E4FF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E4FF9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E4FF9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uiPriority w:val="3"/>
    <w:rsid w:val="000E54A4"/>
  </w:style>
  <w:style w:type="character" w:customStyle="1" w:styleId="BodyTextFirstIndentChar">
    <w:name w:val="Body Text First Indent Char"/>
    <w:basedOn w:val="BodyTextChar"/>
    <w:link w:val="BodyTextFirstIndent"/>
    <w:semiHidden/>
    <w:rsid w:val="002E4FF9"/>
    <w:rPr>
      <w:sz w:val="24"/>
    </w:rPr>
  </w:style>
  <w:style w:type="paragraph" w:styleId="BodyTextIndent">
    <w:name w:val="Body Text Indent"/>
    <w:basedOn w:val="Normal"/>
    <w:link w:val="BodyTextIndentChar"/>
    <w:semiHidden/>
    <w:unhideWhenUsed/>
    <w:rsid w:val="002E4FF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2E4FF9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2E4FF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E4FF9"/>
    <w:rPr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2E4F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E4FF9"/>
    <w:rPr>
      <w:sz w:val="24"/>
    </w:rPr>
  </w:style>
  <w:style w:type="paragraph" w:styleId="BodyTextIndent3">
    <w:name w:val="Body Text Indent 3"/>
    <w:basedOn w:val="Normal"/>
    <w:link w:val="BodyTextIndent3Char"/>
    <w:semiHidden/>
    <w:unhideWhenUsed/>
    <w:rsid w:val="002E4FF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E4FF9"/>
    <w:rPr>
      <w:sz w:val="22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2E4FF9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2E4FF9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2E4FF9"/>
    <w:rPr>
      <w:sz w:val="24"/>
    </w:rPr>
  </w:style>
  <w:style w:type="table" w:styleId="ColorfulGrid">
    <w:name w:val="Colorful Grid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E4FF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2E4FF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E4FF9"/>
    <w:rPr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2E4FF9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E4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4FF9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E4FF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2E4FF9"/>
  </w:style>
  <w:style w:type="character" w:customStyle="1" w:styleId="DateChar">
    <w:name w:val="Date Char"/>
    <w:basedOn w:val="DefaultParagraphFont"/>
    <w:link w:val="Date"/>
    <w:semiHidden/>
    <w:rsid w:val="002E4FF9"/>
    <w:rPr>
      <w:sz w:val="24"/>
    </w:rPr>
  </w:style>
  <w:style w:type="paragraph" w:styleId="DocumentMap">
    <w:name w:val="Document Map"/>
    <w:basedOn w:val="Normal"/>
    <w:link w:val="DocumentMapChar"/>
    <w:semiHidden/>
    <w:unhideWhenUsed/>
    <w:rsid w:val="002E4FF9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E4FF9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E4FF9"/>
  </w:style>
  <w:style w:type="character" w:customStyle="1" w:styleId="E-mailSignatureChar">
    <w:name w:val="E-mail Signature Char"/>
    <w:basedOn w:val="DefaultParagraphFont"/>
    <w:link w:val="E-mailSignature"/>
    <w:semiHidden/>
    <w:rsid w:val="002E4FF9"/>
    <w:rPr>
      <w:sz w:val="24"/>
    </w:rPr>
  </w:style>
  <w:style w:type="character" w:styleId="EndnoteReference">
    <w:name w:val="endnote reference"/>
    <w:basedOn w:val="DefaultParagraphFont"/>
    <w:semiHidden/>
    <w:unhideWhenUsed/>
    <w:rsid w:val="002E4FF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2E4FF9"/>
    <w:rPr>
      <w:sz w:val="22"/>
    </w:rPr>
  </w:style>
  <w:style w:type="character" w:customStyle="1" w:styleId="EndnoteTextChar">
    <w:name w:val="Endnote Text Char"/>
    <w:basedOn w:val="DefaultParagraphFont"/>
    <w:link w:val="EndnoteText"/>
    <w:semiHidden/>
    <w:rsid w:val="002E4FF9"/>
    <w:rPr>
      <w:sz w:val="22"/>
    </w:rPr>
  </w:style>
  <w:style w:type="paragraph" w:styleId="EnvelopeAddress">
    <w:name w:val="envelope address"/>
    <w:basedOn w:val="Normal"/>
    <w:semiHidden/>
    <w:unhideWhenUsed/>
    <w:rsid w:val="002E4FF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2E4FF9"/>
    <w:rPr>
      <w:rFonts w:asciiTheme="majorHAnsi" w:eastAsiaTheme="majorEastAsia" w:hAnsiTheme="majorHAnsi" w:cstheme="majorBidi"/>
      <w:sz w:val="22"/>
    </w:rPr>
  </w:style>
  <w:style w:type="character" w:styleId="FollowedHyperlink">
    <w:name w:val="FollowedHyperlink"/>
    <w:basedOn w:val="DefaultParagraphFont"/>
    <w:semiHidden/>
    <w:unhideWhenUsed/>
    <w:rsid w:val="002E4FF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2E4FF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2E4FF9"/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2E4FF9"/>
    <w:rPr>
      <w:sz w:val="22"/>
    </w:rPr>
  </w:style>
  <w:style w:type="table" w:styleId="GridTable1Light">
    <w:name w:val="Grid Table 1 Light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4FF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E4FF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E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E4F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E4F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E4F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4F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4F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4F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4F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E4F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E4F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E4F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E4F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E4F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E4F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E4F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E4FF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E54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E54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E54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E54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E54A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E54A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2E4FF9"/>
  </w:style>
  <w:style w:type="paragraph" w:styleId="HTMLAddress">
    <w:name w:val="HTML Address"/>
    <w:basedOn w:val="Normal"/>
    <w:link w:val="HTMLAddressChar"/>
    <w:semiHidden/>
    <w:unhideWhenUsed/>
    <w:rsid w:val="002E4FF9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E4FF9"/>
    <w:rPr>
      <w:i/>
      <w:iCs/>
      <w:sz w:val="24"/>
    </w:rPr>
  </w:style>
  <w:style w:type="character" w:styleId="HTMLCite">
    <w:name w:val="HTML Cite"/>
    <w:basedOn w:val="DefaultParagraphFont"/>
    <w:semiHidden/>
    <w:unhideWhenUsed/>
    <w:rsid w:val="002E4FF9"/>
    <w:rPr>
      <w:i/>
      <w:iCs/>
    </w:rPr>
  </w:style>
  <w:style w:type="character" w:styleId="HTMLCode">
    <w:name w:val="HTML Code"/>
    <w:basedOn w:val="DefaultParagraphFont"/>
    <w:semiHidden/>
    <w:unhideWhenUsed/>
    <w:rsid w:val="002E4FF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2E4FF9"/>
    <w:rPr>
      <w:i/>
      <w:iCs/>
    </w:rPr>
  </w:style>
  <w:style w:type="character" w:styleId="HTMLKeyboard">
    <w:name w:val="HTML Keyboard"/>
    <w:basedOn w:val="DefaultParagraphFont"/>
    <w:semiHidden/>
    <w:unhideWhenUsed/>
    <w:rsid w:val="002E4FF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E4FF9"/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E4FF9"/>
    <w:rPr>
      <w:rFonts w:ascii="Consolas" w:hAnsi="Consolas"/>
      <w:sz w:val="22"/>
    </w:rPr>
  </w:style>
  <w:style w:type="character" w:styleId="HTMLSample">
    <w:name w:val="HTML Sample"/>
    <w:basedOn w:val="DefaultParagraphFont"/>
    <w:semiHidden/>
    <w:unhideWhenUsed/>
    <w:rsid w:val="002E4FF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2E4FF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2E4FF9"/>
    <w:rPr>
      <w:i/>
      <w:iCs/>
    </w:rPr>
  </w:style>
  <w:style w:type="character" w:styleId="Hyperlink">
    <w:name w:val="Hyperlink"/>
    <w:basedOn w:val="DefaultParagraphFont"/>
    <w:semiHidden/>
    <w:unhideWhenUsed/>
    <w:rsid w:val="002E4FF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2E4FF9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2E4FF9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2E4FF9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2E4FF9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2E4FF9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2E4FF9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2E4FF9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2E4FF9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2E4FF9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2E4FF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E4FF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E4FF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E4F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E4F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E4FF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E4FF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E4FF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E4FF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E4FF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2E4FF9"/>
  </w:style>
  <w:style w:type="paragraph" w:styleId="List">
    <w:name w:val="List"/>
    <w:basedOn w:val="Normal"/>
    <w:semiHidden/>
    <w:unhideWhenUsed/>
    <w:rsid w:val="002E4FF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2E4FF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2E4FF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2E4FF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2E4FF9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2E4FF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E4FF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E4FF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E4FF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E4FF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2E4FF9"/>
    <w:pPr>
      <w:spacing w:after="120"/>
      <w:ind w:left="566"/>
      <w:contextualSpacing/>
    </w:pPr>
  </w:style>
  <w:style w:type="paragraph" w:styleId="ListNumber2">
    <w:name w:val="List Number 2"/>
    <w:basedOn w:val="Normal"/>
    <w:semiHidden/>
    <w:unhideWhenUsed/>
    <w:rsid w:val="002E4FF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E4FF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E4FF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E4FF9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E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E4FF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E4FF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E4F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E4FF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E4FF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E4F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E4F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E4F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E4F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E4F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E4F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E4FF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E4FF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E4FF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4FF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4FF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4FF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4FF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E4F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E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E4FF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E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E4F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E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2E4FF9"/>
    <w:rPr>
      <w:color w:val="2B579A"/>
      <w:shd w:val="clear" w:color="auto" w:fill="E6E6E6"/>
    </w:rPr>
  </w:style>
  <w:style w:type="paragraph" w:styleId="NormalWeb">
    <w:name w:val="Normal (Web)"/>
    <w:basedOn w:val="Normal"/>
    <w:semiHidden/>
    <w:unhideWhenUsed/>
    <w:rsid w:val="002E4FF9"/>
  </w:style>
  <w:style w:type="paragraph" w:styleId="NormalIndent">
    <w:name w:val="Normal Indent"/>
    <w:basedOn w:val="Normal"/>
    <w:semiHidden/>
    <w:unhideWhenUsed/>
    <w:rsid w:val="002E4FF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E4FF9"/>
  </w:style>
  <w:style w:type="character" w:customStyle="1" w:styleId="NoteHeadingChar">
    <w:name w:val="Note Heading Char"/>
    <w:basedOn w:val="DefaultParagraphFont"/>
    <w:link w:val="NoteHeading"/>
    <w:semiHidden/>
    <w:rsid w:val="002E4FF9"/>
    <w:rPr>
      <w:sz w:val="24"/>
    </w:rPr>
  </w:style>
  <w:style w:type="table" w:styleId="PlainTable1">
    <w:name w:val="Plain Table 1"/>
    <w:basedOn w:val="TableNormal"/>
    <w:uiPriority w:val="41"/>
    <w:rsid w:val="002E4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4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4F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4F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E4F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2E4FF9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E4FF9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E4FF9"/>
  </w:style>
  <w:style w:type="character" w:customStyle="1" w:styleId="SalutationChar">
    <w:name w:val="Salutation Char"/>
    <w:basedOn w:val="DefaultParagraphFont"/>
    <w:link w:val="Salutation"/>
    <w:semiHidden/>
    <w:rsid w:val="002E4FF9"/>
    <w:rPr>
      <w:sz w:val="24"/>
    </w:rPr>
  </w:style>
  <w:style w:type="paragraph" w:styleId="Signature">
    <w:name w:val="Signature"/>
    <w:basedOn w:val="Normal"/>
    <w:link w:val="SignatureChar"/>
    <w:semiHidden/>
    <w:unhideWhenUsed/>
    <w:rsid w:val="002E4FF9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2E4FF9"/>
    <w:rPr>
      <w:sz w:val="24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2E4FF9"/>
    <w:rPr>
      <w:u w:val="dotted"/>
    </w:rPr>
  </w:style>
  <w:style w:type="table" w:styleId="Table3Deffects1">
    <w:name w:val="Table 3D effects 1"/>
    <w:basedOn w:val="TableNormal"/>
    <w:semiHidden/>
    <w:unhideWhenUsed/>
    <w:rsid w:val="002E4FF9"/>
    <w:pPr>
      <w:tabs>
        <w:tab w:val="left" w:pos="360"/>
        <w:tab w:val="right" w:pos="9360"/>
      </w:tabs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2E4FF9"/>
    <w:pPr>
      <w:tabs>
        <w:tab w:val="left" w:pos="360"/>
        <w:tab w:val="right" w:pos="9360"/>
      </w:tabs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2E4FF9"/>
    <w:pPr>
      <w:tabs>
        <w:tab w:val="left" w:pos="360"/>
        <w:tab w:val="right" w:pos="9360"/>
      </w:tabs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2E4FF9"/>
    <w:pPr>
      <w:tabs>
        <w:tab w:val="left" w:pos="360"/>
        <w:tab w:val="right" w:pos="9360"/>
      </w:tabs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2E4FF9"/>
    <w:pPr>
      <w:tabs>
        <w:tab w:val="left" w:pos="360"/>
        <w:tab w:val="right" w:pos="9360"/>
      </w:tabs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2E4FF9"/>
    <w:pPr>
      <w:tabs>
        <w:tab w:val="left" w:pos="360"/>
        <w:tab w:val="right" w:pos="9360"/>
      </w:tabs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2E4FF9"/>
    <w:pPr>
      <w:tabs>
        <w:tab w:val="left" w:pos="360"/>
        <w:tab w:val="right" w:pos="9360"/>
      </w:tabs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E4F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2E4FF9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2E4FF9"/>
  </w:style>
  <w:style w:type="table" w:styleId="TableProfessional">
    <w:name w:val="Table Professional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2E4FF9"/>
    <w:pPr>
      <w:tabs>
        <w:tab w:val="left" w:pos="360"/>
        <w:tab w:val="right" w:pos="9360"/>
      </w:tabs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2E4FF9"/>
    <w:pPr>
      <w:tabs>
        <w:tab w:val="left" w:pos="360"/>
        <w:tab w:val="right" w:pos="9360"/>
      </w:tabs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2E4FF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2E4FF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E4FF9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2E4FF9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2E4FF9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2E4FF9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2E4FF9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2E4FF9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2E4FF9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2E4FF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FF9"/>
    <w:pPr>
      <w:keepLines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C22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660AF0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0AF0"/>
    <w:rPr>
      <w:rFonts w:ascii="Segoe UI" w:hAnsi="Segoe UI" w:cs="Segoe UI"/>
      <w:sz w:val="22"/>
      <w:szCs w:val="18"/>
    </w:rPr>
  </w:style>
  <w:style w:type="character" w:styleId="BookTitle">
    <w:name w:val="Book Title"/>
    <w:basedOn w:val="DefaultParagraphFont"/>
    <w:uiPriority w:val="33"/>
    <w:semiHidden/>
    <w:unhideWhenUsed/>
    <w:rsid w:val="00660AF0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rsid w:val="00660AF0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60A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60A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0A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660AF0"/>
    <w:rPr>
      <w:b/>
      <w:bCs/>
      <w:caps w:val="0"/>
      <w:smallCaps/>
      <w:color w:val="365F91" w:themeColor="accent1" w:themeShade="BF"/>
      <w:spacing w:val="5"/>
    </w:rPr>
  </w:style>
  <w:style w:type="paragraph" w:styleId="ListBullet">
    <w:name w:val="List Bullet"/>
    <w:basedOn w:val="Normal"/>
    <w:semiHidden/>
    <w:unhideWhenUsed/>
    <w:rsid w:val="00660AF0"/>
    <w:pPr>
      <w:numPr>
        <w:numId w:val="1"/>
      </w:numPr>
      <w:contextualSpacing/>
    </w:pPr>
  </w:style>
  <w:style w:type="paragraph" w:styleId="ListContinue3">
    <w:name w:val="List Continue 3"/>
    <w:basedOn w:val="Normal"/>
    <w:semiHidden/>
    <w:unhideWhenUsed/>
    <w:rsid w:val="00660AF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60AF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60AF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60AF0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60AF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660A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60AF0"/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660A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60AF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rsid w:val="00660AF0"/>
  </w:style>
  <w:style w:type="character" w:styleId="PageNumber">
    <w:name w:val="page number"/>
    <w:basedOn w:val="DefaultParagraphFont"/>
    <w:semiHidden/>
    <w:unhideWhenUsed/>
    <w:rsid w:val="00660AF0"/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60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0AF0"/>
    <w:rPr>
      <w:i/>
      <w:iCs/>
      <w:color w:val="404040" w:themeColor="text1" w:themeTint="BF"/>
    </w:rPr>
  </w:style>
  <w:style w:type="character" w:styleId="Strong">
    <w:name w:val="Strong"/>
    <w:basedOn w:val="DefaultParagraphFont"/>
    <w:semiHidden/>
    <w:unhideWhenUsed/>
    <w:rsid w:val="00660AF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rsid w:val="00660A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60A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sid w:val="00660AF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660AF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rsid w:val="00660A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66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xian\AppData\Roaming\Microsoft\Templates\Book%20manuscrip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E34CB012945E4862C4010244AC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140A3-A649-4FCC-BB98-672B406B4B53}"/>
      </w:docPartPr>
      <w:docPartBody>
        <w:p w:rsidR="00000000" w:rsidRDefault="002C5689">
          <w:pPr>
            <w:pStyle w:val="A5CE34CB012945E4862C4010244ACC4E"/>
          </w:pPr>
          <w:r>
            <w:t>First Name</w:t>
          </w:r>
        </w:p>
      </w:docPartBody>
    </w:docPart>
    <w:docPart>
      <w:docPartPr>
        <w:name w:val="B877CD8F54764D75A5EF38EC723C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D280F-23C7-43ED-83F7-2E05F28D44CA}"/>
      </w:docPartPr>
      <w:docPartBody>
        <w:p w:rsidR="00000000" w:rsidRDefault="002C5689">
          <w:pPr>
            <w:pStyle w:val="B877CD8F54764D75A5EF38EC723CB010"/>
          </w:pPr>
          <w:r>
            <w:t>Last Name</w:t>
          </w:r>
        </w:p>
      </w:docPartBody>
    </w:docPart>
    <w:docPart>
      <w:docPartPr>
        <w:name w:val="44D3672C5EF64C929680F0CB87241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8C6D2-B3B9-4D58-A938-BC5E4BB6F411}"/>
      </w:docPartPr>
      <w:docPartBody>
        <w:p w:rsidR="00000000" w:rsidRDefault="002C5689">
          <w:pPr>
            <w:pStyle w:val="44D3672C5EF64C929680F0CB87241CFE"/>
          </w:pPr>
          <w:r>
            <w:t>about</w:t>
          </w:r>
        </w:p>
      </w:docPartBody>
    </w:docPart>
    <w:docPart>
      <w:docPartPr>
        <w:name w:val="25C8A3388B5847C58E65CB4B52362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CEF1-5D2F-45B2-9574-B360FFA97294}"/>
      </w:docPartPr>
      <w:docPartBody>
        <w:p w:rsidR="00000000" w:rsidRDefault="002C5689">
          <w:pPr>
            <w:pStyle w:val="25C8A3388B5847C58E65CB4B5236221D"/>
          </w:pPr>
          <w:r>
            <w:t>Number</w:t>
          </w:r>
        </w:p>
      </w:docPartBody>
    </w:docPart>
    <w:docPart>
      <w:docPartPr>
        <w:name w:val="42F4341557164D4FB747A759AE4C7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7F7A3-1D0F-4CC4-BC8C-460533EA36C0}"/>
      </w:docPartPr>
      <w:docPartBody>
        <w:p w:rsidR="00000000" w:rsidRDefault="002C5689">
          <w:pPr>
            <w:pStyle w:val="42F4341557164D4FB747A759AE4C73B2"/>
          </w:pPr>
          <w:r>
            <w:t>words</w:t>
          </w:r>
        </w:p>
      </w:docPartBody>
    </w:docPart>
    <w:docPart>
      <w:docPartPr>
        <w:name w:val="8BE23A5FC79C4E488F77E30F41BD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AF76-FEC4-4FA3-A825-7B6A6AB16951}"/>
      </w:docPartPr>
      <w:docPartBody>
        <w:p w:rsidR="00000000" w:rsidRDefault="002C5689">
          <w:pPr>
            <w:pStyle w:val="8BE23A5FC79C4E488F77E30F41BDFCB3"/>
          </w:pPr>
          <w:r>
            <w:t>Str</w:t>
          </w:r>
          <w:r>
            <w:t>eet Address</w:t>
          </w:r>
        </w:p>
      </w:docPartBody>
    </w:docPart>
    <w:docPart>
      <w:docPartPr>
        <w:name w:val="51FFA90F687B4CBF8E8A8DA6D8416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900F-5A86-4596-9136-FEAC3E3EBF1C}"/>
      </w:docPartPr>
      <w:docPartBody>
        <w:p w:rsidR="00000000" w:rsidRDefault="002C5689">
          <w:pPr>
            <w:pStyle w:val="51FFA90F687B4CBF8E8A8DA6D8416BC0"/>
          </w:pPr>
          <w:r>
            <w:t>City, ST ZIP Code</w:t>
          </w:r>
        </w:p>
      </w:docPartBody>
    </w:docPart>
    <w:docPart>
      <w:docPartPr>
        <w:name w:val="8D59A3FB03E84FCD852590EF33F3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6BDA-7708-4723-B4C6-3951C89B4FEC}"/>
      </w:docPartPr>
      <w:docPartBody>
        <w:p w:rsidR="00000000" w:rsidRDefault="002C5689">
          <w:pPr>
            <w:pStyle w:val="8D59A3FB03E84FCD852590EF33F37E9C"/>
          </w:pPr>
          <w:r>
            <w:t>Phone Number</w:t>
          </w:r>
        </w:p>
      </w:docPartBody>
    </w:docPart>
    <w:docPart>
      <w:docPartPr>
        <w:name w:val="445500E14676411F956410858FAA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68180-6BEA-460F-B81F-46E4FBBB83D1}"/>
      </w:docPartPr>
      <w:docPartBody>
        <w:p w:rsidR="00000000" w:rsidRDefault="002C5689">
          <w:pPr>
            <w:pStyle w:val="445500E14676411F956410858FAA600B"/>
          </w:pPr>
          <w:r>
            <w:t>E-mail Address</w:t>
          </w:r>
        </w:p>
      </w:docPartBody>
    </w:docPart>
    <w:docPart>
      <w:docPartPr>
        <w:name w:val="BE6F2A94DC5245F2856F85F11CBC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E3E6C-2888-4C97-AE8D-D3A2334E79F3}"/>
      </w:docPartPr>
      <w:docPartBody>
        <w:p w:rsidR="00000000" w:rsidRDefault="002C5689">
          <w:pPr>
            <w:pStyle w:val="BE6F2A94DC5245F2856F85F11CBC1D59"/>
          </w:pPr>
          <w:r>
            <w:t>Title</w:t>
          </w:r>
        </w:p>
      </w:docPartBody>
    </w:docPart>
    <w:docPart>
      <w:docPartPr>
        <w:name w:val="DDBD853765CF4AD8ABC616B27A39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321D5-EDC1-4F8E-8D25-5B213D38B7B2}"/>
      </w:docPartPr>
      <w:docPartBody>
        <w:p w:rsidR="00000000" w:rsidRDefault="002C5689">
          <w:pPr>
            <w:pStyle w:val="DDBD853765CF4AD8ABC616B27A396435"/>
          </w:pPr>
          <w:r>
            <w:t>by</w:t>
          </w:r>
        </w:p>
      </w:docPartBody>
    </w:docPart>
    <w:docPart>
      <w:docPartPr>
        <w:name w:val="D62FFDF5BFD5469B9560ABF06798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9016B-4BE2-4BE1-86F9-D69B85A5E8CD}"/>
      </w:docPartPr>
      <w:docPartBody>
        <w:p w:rsidR="00000000" w:rsidRDefault="002C5689">
          <w:pPr>
            <w:pStyle w:val="D62FFDF5BFD5469B9560ABF067981477"/>
          </w:pPr>
          <w:r>
            <w:t>Byline</w:t>
          </w:r>
        </w:p>
      </w:docPartBody>
    </w:docPart>
    <w:docPart>
      <w:docPartPr>
        <w:name w:val="8F987372D1794BEFB11EE207A7F75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87D4-06B0-4086-937D-0D0835B793A1}"/>
      </w:docPartPr>
      <w:docPartBody>
        <w:p w:rsidR="00000000" w:rsidRDefault="002C5689">
          <w:pPr>
            <w:pStyle w:val="8F987372D1794BEFB11EE207A7F75447"/>
          </w:pPr>
          <w:r w:rsidRPr="000E54A4">
            <w:t>Chapter Name</w:t>
          </w:r>
        </w:p>
      </w:docPartBody>
    </w:docPart>
    <w:docPart>
      <w:docPartPr>
        <w:name w:val="9FCA0F3E525E46B6A0E8FE33BC25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50B82-9ED9-4AFE-B1A7-E104E18307C1}"/>
      </w:docPartPr>
      <w:docPartBody>
        <w:p w:rsidR="00000000" w:rsidRDefault="002C5689">
          <w:pPr>
            <w:pStyle w:val="9FCA0F3E525E46B6A0E8FE33BC258BC1"/>
          </w:pPr>
          <w:r>
            <w:t>This template is formatted for submission of your manuscript to a book publisher.  Styles have been created to keep the font and spacing formatting properly applied to your text.</w:t>
          </w:r>
        </w:p>
      </w:docPartBody>
    </w:docPart>
    <w:docPart>
      <w:docPartPr>
        <w:name w:val="E76754B40AE54FA6B1CF9F4D0659B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F3359-FA8E-4517-8FC7-B1B62096CA60}"/>
      </w:docPartPr>
      <w:docPartBody>
        <w:p w:rsidR="00000000" w:rsidRDefault="002C5689">
          <w:pPr>
            <w:pStyle w:val="E76754B40AE54FA6B1CF9F4D0659BCDA"/>
          </w:pPr>
          <w:r>
            <w:t xml:space="preserve">Pages have one-inch margins on all sides, and the text is double-spaced an in the Times New Roman font, which is a fixed-space font.  Paragraphs are indented five spaces, or one-half inch, from the </w:t>
          </w:r>
          <w:r>
            <w:t>left and are left-justified.</w:t>
          </w:r>
        </w:p>
      </w:docPartBody>
    </w:docPart>
    <w:docPart>
      <w:docPartPr>
        <w:name w:val="F2B3E9FB69F243ACBF6DB698A7E16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1ED29-17C1-48E8-A6B0-926FC95CAF7A}"/>
      </w:docPartPr>
      <w:docPartBody>
        <w:p w:rsidR="00000000" w:rsidRDefault="002C5689">
          <w:pPr>
            <w:pStyle w:val="F2B3E9FB69F243ACBF6DB698A7E160F8"/>
          </w:pPr>
          <w:r>
            <w:t xml:space="preserve">You should submit your manuscript with an approximate word count in </w:t>
          </w:r>
          <w:r>
            <w:t>the upper right-hand corner of the title page (rounded to the nearest one hundred words).</w:t>
          </w:r>
        </w:p>
      </w:docPartBody>
    </w:docPart>
    <w:docPart>
      <w:docPartPr>
        <w:name w:val="18B6F3A50789449F9D0B734AD136F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73B8F-CFEF-4239-A35D-5C636A5010F8}"/>
      </w:docPartPr>
      <w:docPartBody>
        <w:p w:rsidR="00000000" w:rsidRDefault="002C5689">
          <w:pPr>
            <w:pStyle w:val="18B6F3A50789449F9D0B734AD136FA49"/>
          </w:pPr>
          <w:r>
            <w:t>You can use Microsoft Word’s convenient word count feature to get this number by choosing Word Count from the Proofing section of the Review menu.</w:t>
          </w:r>
        </w:p>
      </w:docPartBody>
    </w:docPart>
    <w:docPart>
      <w:docPartPr>
        <w:name w:val="EEC420AA6EDE4184BD3CF5AFCF7C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22B11-0366-4F13-8A91-421A7900632D}"/>
      </w:docPartPr>
      <w:docPartBody>
        <w:p w:rsidR="00000000" w:rsidRDefault="002C5689">
          <w:pPr>
            <w:pStyle w:val="EEC420AA6EDE4184BD3CF5AFCF7C1A7B"/>
          </w:pPr>
          <w:r>
            <w:t>Each chapter should begin on a new page.  Keep in mind while writing your manuscript that you should follow each sentence with two spaces.</w:t>
          </w:r>
        </w:p>
      </w:docPartBody>
    </w:docPart>
    <w:docPart>
      <w:docPartPr>
        <w:name w:val="89A666E80AE44D6A9A3C4E5ED9E3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5692F-D9E4-4446-BA75-A132DDB3F04F}"/>
      </w:docPartPr>
      <w:docPartBody>
        <w:p w:rsidR="00000000" w:rsidRDefault="002C5689">
          <w:pPr>
            <w:pStyle w:val="89A666E80AE44D6A9A3C4E5ED9E37A96"/>
          </w:pPr>
          <w:r>
            <w:t xml:space="preserve">Also, spell out numbers as words, do not hyphenate words that do not ordinarily </w:t>
          </w:r>
          <w:r>
            <w:t>contain a hyphen, and use underlining instead of italics.  These are editors’ preferences which make reading your manuscript easier.</w:t>
          </w:r>
        </w:p>
      </w:docPartBody>
    </w:docPart>
    <w:docPart>
      <w:docPartPr>
        <w:name w:val="B96AACD7B2044C8C9A9EE22899877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DF9DC-F9D8-43F9-99DA-15C28055D62E}"/>
      </w:docPartPr>
      <w:docPartBody>
        <w:p w:rsidR="00000000" w:rsidRDefault="002C5689">
          <w:pPr>
            <w:pStyle w:val="B96AACD7B2044C8C9A9EE22899877B46"/>
          </w:pPr>
          <w:r w:rsidRPr="00E45F31">
            <w:t xml:space="preserve">Starting on page </w:t>
          </w:r>
          <w:r>
            <w:t>two</w:t>
          </w:r>
          <w:r w:rsidRPr="00E45F31">
            <w:t>, your last name, the title, and the</w:t>
          </w:r>
          <w:r w:rsidRPr="00E45F31">
            <w:t xml:space="preserve"> page number appear in the header section. </w:t>
          </w:r>
          <w:r>
            <w:t xml:space="preserve"> </w:t>
          </w:r>
          <w:r w:rsidRPr="00E45F31">
            <w:t>Your last name and the title update automatically in the header when you type them in on the title page.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89"/>
    <w:rsid w:val="002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E34CB012945E4862C4010244ACC4E">
    <w:name w:val="A5CE34CB012945E4862C4010244ACC4E"/>
  </w:style>
  <w:style w:type="paragraph" w:customStyle="1" w:styleId="B877CD8F54764D75A5EF38EC723CB010">
    <w:name w:val="B877CD8F54764D75A5EF38EC723CB010"/>
  </w:style>
  <w:style w:type="paragraph" w:customStyle="1" w:styleId="44D3672C5EF64C929680F0CB87241CFE">
    <w:name w:val="44D3672C5EF64C929680F0CB87241CFE"/>
  </w:style>
  <w:style w:type="paragraph" w:customStyle="1" w:styleId="25C8A3388B5847C58E65CB4B5236221D">
    <w:name w:val="25C8A3388B5847C58E65CB4B5236221D"/>
  </w:style>
  <w:style w:type="paragraph" w:customStyle="1" w:styleId="42F4341557164D4FB747A759AE4C73B2">
    <w:name w:val="42F4341557164D4FB747A759AE4C73B2"/>
  </w:style>
  <w:style w:type="paragraph" w:customStyle="1" w:styleId="8BE23A5FC79C4E488F77E30F41BDFCB3">
    <w:name w:val="8BE23A5FC79C4E488F77E30F41BDFCB3"/>
  </w:style>
  <w:style w:type="paragraph" w:customStyle="1" w:styleId="51FFA90F687B4CBF8E8A8DA6D8416BC0">
    <w:name w:val="51FFA90F687B4CBF8E8A8DA6D8416BC0"/>
  </w:style>
  <w:style w:type="paragraph" w:customStyle="1" w:styleId="8D59A3FB03E84FCD852590EF33F37E9C">
    <w:name w:val="8D59A3FB03E84FCD852590EF33F37E9C"/>
  </w:style>
  <w:style w:type="paragraph" w:customStyle="1" w:styleId="445500E14676411F956410858FAA600B">
    <w:name w:val="445500E14676411F956410858FAA600B"/>
  </w:style>
  <w:style w:type="paragraph" w:customStyle="1" w:styleId="BE6F2A94DC5245F2856F85F11CBC1D59">
    <w:name w:val="BE6F2A94DC5245F2856F85F11CBC1D59"/>
  </w:style>
  <w:style w:type="paragraph" w:customStyle="1" w:styleId="DDBD853765CF4AD8ABC616B27A396435">
    <w:name w:val="DDBD853765CF4AD8ABC616B27A396435"/>
  </w:style>
  <w:style w:type="paragraph" w:customStyle="1" w:styleId="D62FFDF5BFD5469B9560ABF067981477">
    <w:name w:val="D62FFDF5BFD5469B9560ABF067981477"/>
  </w:style>
  <w:style w:type="paragraph" w:customStyle="1" w:styleId="8F987372D1794BEFB11EE207A7F75447">
    <w:name w:val="8F987372D1794BEFB11EE207A7F75447"/>
  </w:style>
  <w:style w:type="paragraph" w:customStyle="1" w:styleId="9FCA0F3E525E46B6A0E8FE33BC258BC1">
    <w:name w:val="9FCA0F3E525E46B6A0E8FE33BC258BC1"/>
  </w:style>
  <w:style w:type="paragraph" w:customStyle="1" w:styleId="E76754B40AE54FA6B1CF9F4D0659BCDA">
    <w:name w:val="E76754B40AE54FA6B1CF9F4D0659BCDA"/>
  </w:style>
  <w:style w:type="paragraph" w:customStyle="1" w:styleId="F2B3E9FB69F243ACBF6DB698A7E160F8">
    <w:name w:val="F2B3E9FB69F243ACBF6DB698A7E160F8"/>
  </w:style>
  <w:style w:type="paragraph" w:customStyle="1" w:styleId="18B6F3A50789449F9D0B734AD136FA49">
    <w:name w:val="18B6F3A50789449F9D0B734AD136FA49"/>
  </w:style>
  <w:style w:type="paragraph" w:customStyle="1" w:styleId="EEC420AA6EDE4184BD3CF5AFCF7C1A7B">
    <w:name w:val="EEC420AA6EDE4184BD3CF5AFCF7C1A7B"/>
  </w:style>
  <w:style w:type="paragraph" w:customStyle="1" w:styleId="89A666E80AE44D6A9A3C4E5ED9E37A96">
    <w:name w:val="89A666E80AE44D6A9A3C4E5ED9E37A96"/>
  </w:style>
  <w:style w:type="paragraph" w:customStyle="1" w:styleId="B96AACD7B2044C8C9A9EE22899877B46">
    <w:name w:val="B96AACD7B2044C8C9A9EE2289987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 manuscript.dotx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</dc:creator>
  <cp:keywords/>
  <dc:description/>
  <cp:lastModifiedBy>Zhixian Ong</cp:lastModifiedBy>
  <cp:revision>1</cp:revision>
  <dcterms:created xsi:type="dcterms:W3CDTF">2019-03-11T15:04:00Z</dcterms:created>
  <dcterms:modified xsi:type="dcterms:W3CDTF">2019-03-11T15:06:00Z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448;#zwd140;#79;#tpl120;#95;#zwd120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2018-01-17T06:16:25.4475756Z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